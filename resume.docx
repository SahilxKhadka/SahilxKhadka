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03F0B2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DC77990" w14:textId="0C86F74C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78C5ACA" wp14:editId="6E83C87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B4518A0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A4936">
              <w:t>sk</w:t>
            </w:r>
          </w:p>
          <w:p w14:paraId="288F615B" w14:textId="061FC4DC" w:rsidR="00A50939" w:rsidRPr="00906BEE" w:rsidRDefault="00AA4936" w:rsidP="007569C1">
            <w:pPr>
              <w:pStyle w:val="Heading3"/>
            </w:pPr>
            <w:r>
              <w:t>ABout me</w:t>
            </w:r>
          </w:p>
          <w:p w14:paraId="70A0A0F9" w14:textId="77777777" w:rsidR="00AA4936" w:rsidRPr="00AA4936" w:rsidRDefault="00AA4936" w:rsidP="00AA4936">
            <w:pPr>
              <w:rPr>
                <w:b/>
                <w:bCs/>
              </w:rPr>
            </w:pPr>
            <w:r w:rsidRPr="00AA4936">
              <w:rPr>
                <w:b/>
                <w:bCs/>
              </w:rPr>
              <w:t>Hi,</w:t>
            </w:r>
          </w:p>
          <w:p w14:paraId="5D4C7441" w14:textId="77777777" w:rsidR="00AA4936" w:rsidRPr="00AA4936" w:rsidRDefault="00AA4936" w:rsidP="00AA4936">
            <w:pPr>
              <w:rPr>
                <w:b/>
                <w:bCs/>
              </w:rPr>
            </w:pPr>
            <w:r w:rsidRPr="00AA4936">
              <w:rPr>
                <w:b/>
                <w:bCs/>
              </w:rPr>
              <w:t>I am Sahil</w:t>
            </w:r>
          </w:p>
          <w:p w14:paraId="5914CEEF" w14:textId="4CC752A5" w:rsidR="00AA4936" w:rsidRPr="00AA4936" w:rsidRDefault="00AA4936" w:rsidP="00AA4936">
            <w:r w:rsidRPr="00AA4936">
              <w:t>Aspiring front end developer and a tech enthusiast. Exploring my keen interest in the evolving tech I thrive for modern innovations as well as placing myself as a good developer.</w:t>
            </w:r>
          </w:p>
          <w:p w14:paraId="711C441E" w14:textId="4080EEF2" w:rsidR="002C2CDD" w:rsidRPr="00906BEE" w:rsidRDefault="002C2CDD" w:rsidP="00AA4936"/>
          <w:p w14:paraId="646E1E7E" w14:textId="77777777" w:rsidR="002C2CDD" w:rsidRPr="00906BEE" w:rsidRDefault="00C96F2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FD01009A8CD4D4F80BD88972AA462B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C86F8D5" w14:textId="77777777" w:rsidR="00741125" w:rsidRDefault="00AA4936" w:rsidP="00741125">
            <w:r>
              <w:t>HTML5</w:t>
            </w:r>
          </w:p>
          <w:p w14:paraId="51D28684" w14:textId="77777777" w:rsidR="00AA4936" w:rsidRDefault="00AA4936" w:rsidP="00741125">
            <w:r>
              <w:t>CSS3</w:t>
            </w:r>
          </w:p>
          <w:p w14:paraId="26063C8A" w14:textId="77777777" w:rsidR="00AA4936" w:rsidRDefault="00AA4936" w:rsidP="00741125">
            <w:r>
              <w:t>JS</w:t>
            </w:r>
          </w:p>
          <w:p w14:paraId="6F94C1AE" w14:textId="43200B3E" w:rsidR="00AA4936" w:rsidRPr="00906BEE" w:rsidRDefault="00AA4936" w:rsidP="00741125">
            <w:r>
              <w:t>REACT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3659E231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8D71E5B" w14:textId="69306CFA" w:rsidR="00C612DA" w:rsidRPr="00906BEE" w:rsidRDefault="00C96F2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E9DDAED46AF45A8AFF34A9067D97E1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A4936">
                        <w:t>Sahil Khadka</w:t>
                      </w:r>
                    </w:sdtContent>
                  </w:sdt>
                </w:p>
                <w:p w14:paraId="2FB46380" w14:textId="10F1A527" w:rsidR="00906BEE" w:rsidRPr="00906BEE" w:rsidRDefault="00C96F29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DD4D91F734F34EE0B5E1C91B050B5F4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A4936">
                        <w:t>cs student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DD72446A0E314E2DBC4C787B74E9BD8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A4936">
                        <w:t>https://github.com/SahilxKhadka</w:t>
                      </w:r>
                    </w:sdtContent>
                  </w:sdt>
                </w:p>
              </w:tc>
            </w:tr>
          </w:tbl>
          <w:p w14:paraId="31475096" w14:textId="77777777" w:rsidR="002C2CDD" w:rsidRPr="00906BEE" w:rsidRDefault="00C96F2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1859C450C3344EA90366D28914594F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7EB5BB8" w14:textId="72DEEE67" w:rsidR="002C2CDD" w:rsidRPr="00906BEE" w:rsidRDefault="00492426" w:rsidP="007569C1">
            <w:pPr>
              <w:pStyle w:val="Heading4"/>
            </w:pPr>
            <w:r>
              <w:t>front-end developer</w:t>
            </w:r>
            <w:r w:rsidR="002C2CDD" w:rsidRPr="00906BEE">
              <w:t xml:space="preserve"> • </w:t>
            </w:r>
            <w:r>
              <w:t>resturant website (Personal project)</w:t>
            </w:r>
          </w:p>
          <w:p w14:paraId="3B2A516D" w14:textId="1C04EAEA" w:rsidR="002C2CDD" w:rsidRDefault="00492426" w:rsidP="007569C1">
            <w:r>
              <w:t>Languages used: HTML, CSS, JavaScript</w:t>
            </w:r>
          </w:p>
          <w:p w14:paraId="23035982" w14:textId="65FD0D96" w:rsidR="00492426" w:rsidRPr="00906BEE" w:rsidRDefault="00492426" w:rsidP="007569C1">
            <w:r>
              <w:t xml:space="preserve">Link: </w:t>
            </w:r>
            <w:hyperlink r:id="rId8" w:history="1">
              <w:proofErr w:type="spellStart"/>
              <w:r w:rsidR="008C1987" w:rsidRPr="008C1987">
                <w:rPr>
                  <w:rStyle w:val="Hyperlink"/>
                </w:rPr>
                <w:t>Sk</w:t>
              </w:r>
              <w:proofErr w:type="spellEnd"/>
              <w:r w:rsidR="008C1987" w:rsidRPr="008C1987">
                <w:rPr>
                  <w:rStyle w:val="Hyperlink"/>
                </w:rPr>
                <w:t xml:space="preserve"> </w:t>
              </w:r>
              <w:proofErr w:type="spellStart"/>
              <w:r w:rsidR="008C1987" w:rsidRPr="008C1987">
                <w:rPr>
                  <w:rStyle w:val="Hyperlink"/>
                </w:rPr>
                <w:t>Restro</w:t>
              </w:r>
              <w:proofErr w:type="spellEnd"/>
            </w:hyperlink>
          </w:p>
          <w:p w14:paraId="6182832F" w14:textId="45C8781C" w:rsidR="002C2CDD" w:rsidRPr="00906BEE" w:rsidRDefault="00492426" w:rsidP="007569C1">
            <w:pPr>
              <w:pStyle w:val="Heading4"/>
            </w:pPr>
            <w:r>
              <w:t>front-end developer</w:t>
            </w:r>
            <w:r w:rsidR="002C2CDD" w:rsidRPr="00906BEE">
              <w:t xml:space="preserve"> • </w:t>
            </w:r>
            <w:r w:rsidR="00DA5B62">
              <w:t>sk Movies</w:t>
            </w:r>
            <w:r w:rsidR="008C1987">
              <w:t xml:space="preserve"> (Personal project)</w:t>
            </w:r>
          </w:p>
          <w:p w14:paraId="69E2820D" w14:textId="027ED039" w:rsidR="008C1987" w:rsidRDefault="008C1987" w:rsidP="008C1987">
            <w:r>
              <w:t>Languages used: HTML, CSS, JavaScript</w:t>
            </w:r>
          </w:p>
          <w:p w14:paraId="5606C2A5" w14:textId="741E2DDF" w:rsidR="008C1987" w:rsidRDefault="008C1987" w:rsidP="008C1987">
            <w:r>
              <w:t xml:space="preserve">Link: </w:t>
            </w:r>
            <w:hyperlink r:id="rId9" w:history="1">
              <w:proofErr w:type="spellStart"/>
              <w:r w:rsidRPr="008C1987">
                <w:rPr>
                  <w:rStyle w:val="Hyperlink"/>
                </w:rPr>
                <w:t>Sk</w:t>
              </w:r>
              <w:proofErr w:type="spellEnd"/>
              <w:r w:rsidRPr="008C1987">
                <w:rPr>
                  <w:rStyle w:val="Hyperlink"/>
                </w:rPr>
                <w:t xml:space="preserve"> Movies</w:t>
              </w:r>
            </w:hyperlink>
          </w:p>
          <w:p w14:paraId="66EF91F1" w14:textId="0797EBC5" w:rsidR="002C2CDD" w:rsidRPr="00906BEE" w:rsidRDefault="002C2CDD" w:rsidP="007569C1"/>
          <w:p w14:paraId="0FBEABA9" w14:textId="77777777" w:rsidR="002C2CDD" w:rsidRPr="00906BEE" w:rsidRDefault="00C96F2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37F91061DF44D39A90DDD875FA310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0CC3575" w14:textId="5B518758" w:rsidR="002C2CDD" w:rsidRPr="00906BEE" w:rsidRDefault="00AA4936" w:rsidP="007569C1">
            <w:pPr>
              <w:pStyle w:val="Heading4"/>
            </w:pPr>
            <w:r>
              <w:t>university/college</w:t>
            </w:r>
            <w:r w:rsidR="002C2CDD" w:rsidRPr="00906BEE">
              <w:t xml:space="preserve">• </w:t>
            </w:r>
            <w:r>
              <w:t>current</w:t>
            </w:r>
            <w:r w:rsidR="00492426">
              <w:t xml:space="preserve"> </w:t>
            </w:r>
            <w:r>
              <w:t>(2021/2025)</w:t>
            </w:r>
            <w:r w:rsidR="002C2CDD" w:rsidRPr="00906BEE">
              <w:t xml:space="preserve"> • </w:t>
            </w:r>
            <w:r>
              <w:t>swastik college</w:t>
            </w:r>
          </w:p>
          <w:p w14:paraId="552B92C8" w14:textId="52211C8F" w:rsidR="002C2CDD" w:rsidRPr="00906BEE" w:rsidRDefault="00492426" w:rsidP="007569C1">
            <w:r>
              <w:t>Computer Science and Information Technology (TU)</w:t>
            </w:r>
          </w:p>
          <w:p w14:paraId="03AAF53A" w14:textId="0B718BC3" w:rsidR="002C2CDD" w:rsidRPr="00906BEE" w:rsidRDefault="00492426" w:rsidP="007569C1">
            <w:pPr>
              <w:pStyle w:val="Heading4"/>
            </w:pPr>
            <w:r>
              <w:t>high school</w:t>
            </w:r>
            <w:r w:rsidR="002C2CDD" w:rsidRPr="00906BEE">
              <w:t xml:space="preserve"> • </w:t>
            </w:r>
            <w:r>
              <w:t>2021</w:t>
            </w:r>
            <w:r w:rsidR="002C2CDD" w:rsidRPr="00906BEE">
              <w:t xml:space="preserve"> • </w:t>
            </w:r>
            <w:r>
              <w:t>liverpool ss/college</w:t>
            </w:r>
          </w:p>
          <w:p w14:paraId="508E5B21" w14:textId="4F4FA3D1" w:rsidR="002C2CDD" w:rsidRPr="00906BEE" w:rsidRDefault="00492426" w:rsidP="007569C1">
            <w:r>
              <w:t>Computer Science Major</w:t>
            </w:r>
          </w:p>
          <w:p w14:paraId="004AEF83" w14:textId="2DFB62E8" w:rsidR="002C2CDD" w:rsidRPr="00906BEE" w:rsidRDefault="00492426" w:rsidP="007569C1">
            <w:pPr>
              <w:pStyle w:val="Heading3"/>
            </w:pPr>
            <w:r>
              <w:t xml:space="preserve">Extra-curricular </w:t>
            </w:r>
          </w:p>
          <w:p w14:paraId="55D324FE" w14:textId="31C53EE7" w:rsidR="00741125" w:rsidRPr="00906BEE" w:rsidRDefault="00492426" w:rsidP="00741125">
            <w:r>
              <w:t>Participated in Robotics Competition organized by Kathmandu University.</w:t>
            </w:r>
          </w:p>
        </w:tc>
      </w:tr>
    </w:tbl>
    <w:p w14:paraId="2D9BA818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E6C5" w14:textId="77777777" w:rsidR="00C96F29" w:rsidRDefault="00C96F29" w:rsidP="00713050">
      <w:pPr>
        <w:spacing w:line="240" w:lineRule="auto"/>
      </w:pPr>
      <w:r>
        <w:separator/>
      </w:r>
    </w:p>
  </w:endnote>
  <w:endnote w:type="continuationSeparator" w:id="0">
    <w:p w14:paraId="12925907" w14:textId="77777777" w:rsidR="00C96F29" w:rsidRDefault="00C96F2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7D91D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3005E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23906DA" wp14:editId="30C89B5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99A2C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5F8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FCDAD0" wp14:editId="71630E7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A45E4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E87F6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02FC2B5" wp14:editId="434D3F71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53555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6BC55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7B9E8" wp14:editId="42F3B1B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ACE08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677258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51922A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B614F04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212CA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6BB31EC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8142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38E37A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6603B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9F5179E" wp14:editId="6A97B7FA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8B7979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A85A1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979D8C5" wp14:editId="327DED6F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F9A7AA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9423E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40A9C6F" wp14:editId="46201163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23F00E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332E9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47CC3E" wp14:editId="78735916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4AAFBC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BDE04C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1F91C37" w14:textId="0BEED1E9" w:rsidR="00811117" w:rsidRPr="00CA3DF1" w:rsidRDefault="00AA4936" w:rsidP="003C5528">
          <w:pPr>
            <w:pStyle w:val="Footer"/>
          </w:pPr>
          <w:r>
            <w:t>sahilkhadka767@gmail.com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BC4612" w14:textId="5B8A681D" w:rsidR="00811117" w:rsidRPr="00C2098A" w:rsidRDefault="00AA4936" w:rsidP="00217980">
          <w:pPr>
            <w:pStyle w:val="Footer"/>
          </w:pPr>
          <w:r>
            <w:t>@sahilkhadka15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D8DD15" w14:textId="6965B0AF" w:rsidR="00811117" w:rsidRPr="00C2098A" w:rsidRDefault="00492426" w:rsidP="00217980">
          <w:pPr>
            <w:pStyle w:val="Footer"/>
          </w:pPr>
          <w:r>
            <w:t>+977-</w:t>
          </w:r>
          <w:r w:rsidR="00AA4936">
            <w:t>9869602682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3A63F7B" w14:textId="56D8F5F3" w:rsidR="00811117" w:rsidRPr="00C2098A" w:rsidRDefault="00AA4936" w:rsidP="00217980">
          <w:pPr>
            <w:pStyle w:val="Footer"/>
          </w:pPr>
          <w:r w:rsidRPr="00AA4936">
            <w:t>https://www.linkedin.com/in/sahil-khadka-785609219/</w:t>
          </w:r>
        </w:p>
      </w:tc>
    </w:tr>
  </w:tbl>
  <w:p w14:paraId="3F6A683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4527" w14:textId="77777777" w:rsidR="00C96F29" w:rsidRDefault="00C96F29" w:rsidP="00713050">
      <w:pPr>
        <w:spacing w:line="240" w:lineRule="auto"/>
      </w:pPr>
      <w:r>
        <w:separator/>
      </w:r>
    </w:p>
  </w:footnote>
  <w:footnote w:type="continuationSeparator" w:id="0">
    <w:p w14:paraId="50624212" w14:textId="77777777" w:rsidR="00C96F29" w:rsidRDefault="00C96F2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2D621A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70A6E4B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36C3937" wp14:editId="49DBD9A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D0F20A6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B3B228D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6361DF1" w14:textId="77777777" w:rsidR="001A5CA9" w:rsidRPr="009B3C40" w:rsidRDefault="00C96F2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622BBA2522E4818B880345B847567C9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5279991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46A92AA7" w14:textId="77777777" w:rsidR="001A5CA9" w:rsidRPr="00F207C0" w:rsidRDefault="001A5CA9" w:rsidP="001A5CA9"/>
      </w:tc>
    </w:tr>
  </w:tbl>
  <w:p w14:paraId="4BD7085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57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2426"/>
    <w:rsid w:val="004A24CC"/>
    <w:rsid w:val="004A68F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198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4936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96F29"/>
    <w:rsid w:val="00CA3DF1"/>
    <w:rsid w:val="00CA4581"/>
    <w:rsid w:val="00CE18D5"/>
    <w:rsid w:val="00D04109"/>
    <w:rsid w:val="00D97A41"/>
    <w:rsid w:val="00DA5B62"/>
    <w:rsid w:val="00DD1B05"/>
    <w:rsid w:val="00DD3CF6"/>
    <w:rsid w:val="00DD6416"/>
    <w:rsid w:val="00DF4E0A"/>
    <w:rsid w:val="00E02DCD"/>
    <w:rsid w:val="00E12C60"/>
    <w:rsid w:val="00E22E87"/>
    <w:rsid w:val="00E57630"/>
    <w:rsid w:val="00E75057"/>
    <w:rsid w:val="00E86C2B"/>
    <w:rsid w:val="00EB2D52"/>
    <w:rsid w:val="00EF7CC9"/>
    <w:rsid w:val="00F207C0"/>
    <w:rsid w:val="00F20AE5"/>
    <w:rsid w:val="00F47E97"/>
    <w:rsid w:val="00F645C7"/>
    <w:rsid w:val="00FC645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E3E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C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hilxkhadka.github.io/skrestr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hilxkhadka.github.io/skmovies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dk\AppData\Local\Microsoft\Office\16.0\DTS\en-US%7bC2120C76-5514-4801-8BE1-A68F382750D3%7d\%7bD0B4F62E-C584-4A75-8E41-9D5F0493F95C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01009A8CD4D4F80BD88972AA46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3BF4-04AF-4A26-93F3-4E9A363BBA31}"/>
      </w:docPartPr>
      <w:docPartBody>
        <w:p w:rsidR="0095270F" w:rsidRDefault="004204E7">
          <w:pPr>
            <w:pStyle w:val="5FD01009A8CD4D4F80BD88972AA462BC"/>
          </w:pPr>
          <w:r w:rsidRPr="00906BEE">
            <w:t>Skills</w:t>
          </w:r>
        </w:p>
      </w:docPartBody>
    </w:docPart>
    <w:docPart>
      <w:docPartPr>
        <w:name w:val="5E9DDAED46AF45A8AFF34A9067D9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526D-FA84-4312-AED6-5752F2F95D16}"/>
      </w:docPartPr>
      <w:docPartBody>
        <w:p w:rsidR="0095270F" w:rsidRDefault="004204E7">
          <w:pPr>
            <w:pStyle w:val="5E9DDAED46AF45A8AFF34A9067D97E11"/>
          </w:pPr>
          <w:r>
            <w:t>Your name</w:t>
          </w:r>
        </w:p>
      </w:docPartBody>
    </w:docPart>
    <w:docPart>
      <w:docPartPr>
        <w:name w:val="DD4D91F734F34EE0B5E1C91B050B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9384D-6360-4767-9E9E-CC3CE5CF9F51}"/>
      </w:docPartPr>
      <w:docPartBody>
        <w:p w:rsidR="0095270F" w:rsidRDefault="004204E7">
          <w:pPr>
            <w:pStyle w:val="DD4D91F734F34EE0B5E1C91B050B5F4B"/>
          </w:pPr>
          <w:r w:rsidRPr="007D6458">
            <w:t>Profession or Industry</w:t>
          </w:r>
        </w:p>
      </w:docPartBody>
    </w:docPart>
    <w:docPart>
      <w:docPartPr>
        <w:name w:val="DD72446A0E314E2DBC4C787B74E9B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FEA26-C894-4730-BF6D-EF2A76EDCF33}"/>
      </w:docPartPr>
      <w:docPartBody>
        <w:p w:rsidR="0095270F" w:rsidRDefault="004204E7">
          <w:pPr>
            <w:pStyle w:val="DD72446A0E314E2DBC4C787B74E9BD8F"/>
          </w:pPr>
          <w:r w:rsidRPr="007D6458">
            <w:t>Link to other online properties: Portfolio/Website/Blog</w:t>
          </w:r>
        </w:p>
      </w:docPartBody>
    </w:docPart>
    <w:docPart>
      <w:docPartPr>
        <w:name w:val="A1859C450C3344EA90366D289145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A3703-1993-4A38-943F-4C6C1C7B312A}"/>
      </w:docPartPr>
      <w:docPartBody>
        <w:p w:rsidR="0095270F" w:rsidRDefault="004204E7">
          <w:pPr>
            <w:pStyle w:val="A1859C450C3344EA90366D28914594F8"/>
          </w:pPr>
          <w:r w:rsidRPr="00906BEE">
            <w:t>Experience</w:t>
          </w:r>
        </w:p>
      </w:docPartBody>
    </w:docPart>
    <w:docPart>
      <w:docPartPr>
        <w:name w:val="437F91061DF44D39A90DDD875FA3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4CBA-7A97-4529-8449-E2634A8E8236}"/>
      </w:docPartPr>
      <w:docPartBody>
        <w:p w:rsidR="0095270F" w:rsidRDefault="004204E7">
          <w:pPr>
            <w:pStyle w:val="437F91061DF44D39A90DDD875FA31050"/>
          </w:pPr>
          <w:r w:rsidRPr="00906BEE">
            <w:t>Education</w:t>
          </w:r>
        </w:p>
      </w:docPartBody>
    </w:docPart>
    <w:docPart>
      <w:docPartPr>
        <w:name w:val="6622BBA2522E4818B880345B84756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B917-2120-4448-B381-94127F2FA51E}"/>
      </w:docPartPr>
      <w:docPartBody>
        <w:p w:rsidR="0095270F" w:rsidRDefault="004204E7">
          <w:pPr>
            <w:pStyle w:val="6622BBA2522E4818B880345B847567C9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7"/>
    <w:rsid w:val="004204E7"/>
    <w:rsid w:val="006D0373"/>
    <w:rsid w:val="0095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01009A8CD4D4F80BD88972AA462BC">
    <w:name w:val="5FD01009A8CD4D4F80BD88972AA462BC"/>
  </w:style>
  <w:style w:type="paragraph" w:customStyle="1" w:styleId="5E9DDAED46AF45A8AFF34A9067D97E11">
    <w:name w:val="5E9DDAED46AF45A8AFF34A9067D97E11"/>
  </w:style>
  <w:style w:type="paragraph" w:customStyle="1" w:styleId="DD4D91F734F34EE0B5E1C91B050B5F4B">
    <w:name w:val="DD4D91F734F34EE0B5E1C91B050B5F4B"/>
  </w:style>
  <w:style w:type="paragraph" w:customStyle="1" w:styleId="DD72446A0E314E2DBC4C787B74E9BD8F">
    <w:name w:val="DD72446A0E314E2DBC4C787B74E9BD8F"/>
  </w:style>
  <w:style w:type="paragraph" w:customStyle="1" w:styleId="A1859C450C3344EA90366D28914594F8">
    <w:name w:val="A1859C450C3344EA90366D28914594F8"/>
  </w:style>
  <w:style w:type="paragraph" w:customStyle="1" w:styleId="437F91061DF44D39A90DDD875FA31050">
    <w:name w:val="437F91061DF44D39A90DDD875FA31050"/>
  </w:style>
  <w:style w:type="paragraph" w:customStyle="1" w:styleId="6622BBA2522E4818B880345B847567C9">
    <w:name w:val="6622BBA2522E4818B880345B84756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5302-B1B6-436A-A6E9-A7308273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{D0B4F62E-C584-4A75-8E41-9D5F0493F95C}tf16392716_win32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 student</dc:subject>
  <dc:creator/>
  <cp:keywords/>
  <dc:description>https://github.com/SahilxKhadka</dc:description>
  <cp:lastModifiedBy/>
  <cp:revision>1</cp:revision>
  <dcterms:created xsi:type="dcterms:W3CDTF">2022-01-22T06:12:00Z</dcterms:created>
  <dcterms:modified xsi:type="dcterms:W3CDTF">2022-02-12T09:42:00Z</dcterms:modified>
</cp:coreProperties>
</file>